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72F17" w:rsidRDefault="002A36C8"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38F5D6" wp14:editId="403BF2F3">
                <wp:simplePos x="0" y="0"/>
                <wp:positionH relativeFrom="column">
                  <wp:posOffset>207010</wp:posOffset>
                </wp:positionH>
                <wp:positionV relativeFrom="paragraph">
                  <wp:posOffset>74295</wp:posOffset>
                </wp:positionV>
                <wp:extent cx="5617210" cy="1567180"/>
                <wp:effectExtent l="16510" t="17145" r="14605" b="1587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210" cy="156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16.3pt;margin-top:5.85pt;width:442.3pt;height:12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" strokeweight="1.75pt"/>
            </w:pict>
          </mc:Fallback>
        </mc:AlternateContent>
      </w:r>
    </w:p>
    <w:p w:rsidR="00E72F17" w:rsidRDefault="002A36C8">
      <w:pPr>
        <w:ind w:left="708"/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436CF" wp14:editId="0C177792">
                <wp:simplePos x="0" y="0"/>
                <wp:positionH relativeFrom="column">
                  <wp:posOffset>1714500</wp:posOffset>
                </wp:positionH>
                <wp:positionV relativeFrom="paragraph">
                  <wp:posOffset>739140</wp:posOffset>
                </wp:positionV>
                <wp:extent cx="3543300" cy="403225"/>
                <wp:effectExtent l="9525" t="5715" r="76200" b="768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E2ED0" w:rsidRPr="002F6930" w:rsidRDefault="0040516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Blackjack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5pt;margin-top:58.2pt;width:279pt;height: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">
                <v:shadow on="t" offset="6pt,6pt"/>
                <v:textbox>
                  <w:txbxContent>
                    <w:p w:rsidR="009E2ED0" w:rsidRPr="002F6930" w:rsidRDefault="00405168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Blackjack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52E3BE" wp14:editId="35F7E9B5">
                <wp:simplePos x="0" y="0"/>
                <wp:positionH relativeFrom="column">
                  <wp:posOffset>2917825</wp:posOffset>
                </wp:positionH>
                <wp:positionV relativeFrom="paragraph">
                  <wp:posOffset>127000</wp:posOffset>
                </wp:positionV>
                <wp:extent cx="2677160" cy="403225"/>
                <wp:effectExtent l="12700" t="12700" r="72390" b="793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E2ED0" w:rsidRPr="002F6930" w:rsidRDefault="002F693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Programmation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29.75pt;margin-top:10pt;width:210.8pt;height:3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">
                <v:shadow on="t" offset="6pt,6pt"/>
                <v:textbox>
                  <w:txbxContent>
                    <w:p w:rsidR="009E2ED0" w:rsidRPr="002F6930" w:rsidRDefault="002F693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Programmation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CD9DFF" wp14:editId="2532FFED">
                <wp:simplePos x="0" y="0"/>
                <wp:positionH relativeFrom="column">
                  <wp:posOffset>1393825</wp:posOffset>
                </wp:positionH>
                <wp:positionV relativeFrom="paragraph">
                  <wp:posOffset>127000</wp:posOffset>
                </wp:positionV>
                <wp:extent cx="1371600" cy="403225"/>
                <wp:effectExtent l="12700" t="12700" r="73025" b="793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E2ED0" w:rsidRDefault="009E2ED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420-</w:t>
                            </w:r>
                            <w:r w:rsidR="002F6930">
                              <w:rPr>
                                <w:sz w:val="36"/>
                              </w:rPr>
                              <w:t>P45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09.75pt;margin-top:10pt;width:108pt;height:3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">
                <v:shadow on="t" offset="6pt,6pt"/>
                <v:textbox>
                  <w:txbxContent>
                    <w:p w:rsidR="009E2ED0" w:rsidRDefault="009E2ED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420-</w:t>
                      </w:r>
                      <w:r w:rsidR="002F6930">
                        <w:rPr>
                          <w:sz w:val="36"/>
                        </w:rPr>
                        <w:t>P45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090FB19" wp14:editId="44FDA9F3">
            <wp:extent cx="847725" cy="1343025"/>
            <wp:effectExtent l="19050" t="19050" r="28575" b="28575"/>
            <wp:docPr id="1" name="Picture 1" descr="LogoCégepJoliettePart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égepJolietteParti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3430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2F17" w:rsidRDefault="00E72F17"/>
    <w:p w:rsidR="00E72F17" w:rsidRDefault="00E72F17">
      <w:pPr>
        <w:pStyle w:val="Titre1"/>
      </w:pPr>
      <w:r>
        <w:t>Avant-propos</w:t>
      </w:r>
    </w:p>
    <w:p w:rsidR="00B96FFD" w:rsidRPr="00B96FFD" w:rsidRDefault="00B96FFD" w:rsidP="00B96FFD"/>
    <w:p w:rsidR="00B96FFD" w:rsidRDefault="002F6930" w:rsidP="00B96FFD">
      <w:r>
        <w:t xml:space="preserve">Ce travail pratique consiste à produire une application </w:t>
      </w:r>
      <w:r w:rsidR="008A3B72">
        <w:t>graphique</w:t>
      </w:r>
      <w:r>
        <w:t xml:space="preserve"> en utilisant le langage C#</w:t>
      </w:r>
      <w:r w:rsidR="008A3B72">
        <w:t>,</w:t>
      </w:r>
      <w:r>
        <w:t xml:space="preserve"> en appliquant une approche </w:t>
      </w:r>
      <w:r w:rsidR="008A3B72">
        <w:t>de programmation orientée objet et en implémentant divers concepts vu en classe pendant la session.</w:t>
      </w:r>
    </w:p>
    <w:p w:rsidR="00B11774" w:rsidRDefault="00B11774" w:rsidP="00B96FFD"/>
    <w:p w:rsidR="00B11774" w:rsidRDefault="002F6930" w:rsidP="00B96FFD">
      <w:r>
        <w:t>Vous devrez coder</w:t>
      </w:r>
      <w:r w:rsidR="008A3B72">
        <w:t xml:space="preserve"> un jeu de </w:t>
      </w:r>
      <w:r w:rsidR="00405168">
        <w:t>blackjack</w:t>
      </w:r>
      <w:r w:rsidR="008A3B72">
        <w:t xml:space="preserve"> permettant à plusieurs joueurs de s’affronter à distance via un réseau IP</w:t>
      </w:r>
      <w:r>
        <w:t>.</w:t>
      </w:r>
    </w:p>
    <w:p w:rsidR="002F6930" w:rsidRDefault="002F6930" w:rsidP="00B96FFD"/>
    <w:p w:rsidR="006E2AF5" w:rsidRDefault="002F6930" w:rsidP="006E2AF5">
      <w:r>
        <w:t xml:space="preserve">De plus, </w:t>
      </w:r>
      <w:r w:rsidR="008A3B72">
        <w:t>vous devrez programmer un joueur virtuel capable de participer efficacement à une partie et même peut-être de gagner contre des humains.</w:t>
      </w:r>
    </w:p>
    <w:p w:rsidR="006E2AF5" w:rsidRDefault="006E2AF5" w:rsidP="006E2AF5">
      <w:pPr>
        <w:jc w:val="center"/>
      </w:pPr>
    </w:p>
    <w:p w:rsidR="006E2AF5" w:rsidRDefault="006E2AF5" w:rsidP="006E2AF5">
      <w:pPr>
        <w:jc w:val="center"/>
      </w:pPr>
    </w:p>
    <w:p w:rsidR="006E2AF5" w:rsidRDefault="006E2AF5" w:rsidP="006E2AF5">
      <w:pPr>
        <w:jc w:val="center"/>
      </w:pPr>
    </w:p>
    <w:p w:rsidR="006E2AF5" w:rsidRDefault="00405168" w:rsidP="006E2AF5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972810" cy="2970769"/>
            <wp:effectExtent l="0" t="0" r="8890" b="1270"/>
            <wp:docPr id="8" name="Image 8" descr="https://scmedia.itsfogo.com/$-$/0296cd454ca040f8b794f2385c3ba7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media.itsfogo.com/$-$/0296cd454ca040f8b794f2385c3ba72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1A" w:rsidRDefault="0095021A" w:rsidP="00405168"/>
    <w:p w:rsidR="0095021A" w:rsidRDefault="0095021A">
      <w:r>
        <w:br w:type="page"/>
      </w:r>
    </w:p>
    <w:p w:rsidR="008826BB" w:rsidRDefault="008826BB" w:rsidP="00696C19">
      <w:pPr>
        <w:jc w:val="center"/>
      </w:pPr>
    </w:p>
    <w:p w:rsidR="00E72F17" w:rsidRDefault="00E72F17">
      <w:pPr>
        <w:pStyle w:val="Titre1"/>
      </w:pPr>
      <w:r>
        <w:t>Objectifs</w:t>
      </w:r>
    </w:p>
    <w:p w:rsidR="00B96FFD" w:rsidRPr="00B96FFD" w:rsidRDefault="00B96FFD" w:rsidP="00B96FFD"/>
    <w:p w:rsidR="00E72F17" w:rsidRDefault="002F6930">
      <w:pPr>
        <w:pStyle w:val="MaListe"/>
      </w:pPr>
      <w:r>
        <w:t>Programmer une application en utilisant l’approche orientée objet</w:t>
      </w:r>
    </w:p>
    <w:p w:rsidR="00E72F17" w:rsidRDefault="002F6930" w:rsidP="0076768A">
      <w:pPr>
        <w:pStyle w:val="MaListe"/>
        <w:numPr>
          <w:ilvl w:val="1"/>
          <w:numId w:val="2"/>
        </w:numPr>
      </w:pPr>
      <w:r>
        <w:t>En utilisant le langage C#</w:t>
      </w:r>
    </w:p>
    <w:p w:rsidR="00E72F17" w:rsidRDefault="002F6930" w:rsidP="0076768A">
      <w:pPr>
        <w:pStyle w:val="MaListe"/>
        <w:numPr>
          <w:ilvl w:val="1"/>
          <w:numId w:val="2"/>
        </w:numPr>
      </w:pPr>
      <w:r>
        <w:t>En respectant les règles de programmation d’une classe</w:t>
      </w:r>
    </w:p>
    <w:p w:rsidR="0095021A" w:rsidRDefault="0095021A" w:rsidP="0095021A">
      <w:pPr>
        <w:pStyle w:val="MaListe"/>
        <w:numPr>
          <w:ilvl w:val="1"/>
          <w:numId w:val="2"/>
        </w:numPr>
      </w:pPr>
      <w:r>
        <w:t xml:space="preserve">En utilisant la librairie </w:t>
      </w:r>
      <w:proofErr w:type="spellStart"/>
      <w:r>
        <w:t>Winform</w:t>
      </w:r>
      <w:proofErr w:type="spellEnd"/>
    </w:p>
    <w:p w:rsidR="0095021A" w:rsidRDefault="0095021A" w:rsidP="0095021A">
      <w:pPr>
        <w:pStyle w:val="MaListe"/>
        <w:numPr>
          <w:ilvl w:val="0"/>
          <w:numId w:val="0"/>
        </w:numPr>
        <w:ind w:left="1440"/>
      </w:pPr>
    </w:p>
    <w:p w:rsidR="0095021A" w:rsidRPr="0095021A" w:rsidRDefault="0095021A" w:rsidP="0095021A">
      <w:pPr>
        <w:pStyle w:val="MaListe"/>
        <w:rPr>
          <w:rStyle w:val="lev"/>
          <w:b w:val="0"/>
          <w:bCs w:val="0"/>
        </w:rPr>
      </w:pPr>
      <w:r>
        <w:rPr>
          <w:rStyle w:val="lev"/>
          <w:b w:val="0"/>
        </w:rPr>
        <w:t>Implémenter une communication réseau TCP/IP</w:t>
      </w:r>
    </w:p>
    <w:p w:rsidR="0095021A" w:rsidRPr="0095021A" w:rsidRDefault="0095021A" w:rsidP="0095021A">
      <w:pPr>
        <w:pStyle w:val="MaListe"/>
        <w:numPr>
          <w:ilvl w:val="1"/>
          <w:numId w:val="2"/>
        </w:numPr>
        <w:rPr>
          <w:rStyle w:val="lev"/>
          <w:b w:val="0"/>
          <w:bCs w:val="0"/>
        </w:rPr>
      </w:pPr>
      <w:r>
        <w:rPr>
          <w:rStyle w:val="lev"/>
          <w:b w:val="0"/>
        </w:rPr>
        <w:t>En utilisant les objets .NET existants</w:t>
      </w:r>
    </w:p>
    <w:p w:rsidR="0095021A" w:rsidRPr="0095021A" w:rsidRDefault="0095021A" w:rsidP="0095021A">
      <w:pPr>
        <w:pStyle w:val="MaListe"/>
        <w:numPr>
          <w:ilvl w:val="1"/>
          <w:numId w:val="2"/>
        </w:numPr>
        <w:rPr>
          <w:rStyle w:val="lev"/>
          <w:b w:val="0"/>
          <w:bCs w:val="0"/>
        </w:rPr>
      </w:pPr>
      <w:r>
        <w:rPr>
          <w:rStyle w:val="lev"/>
          <w:b w:val="0"/>
        </w:rPr>
        <w:t xml:space="preserve">En créant un </w:t>
      </w:r>
      <w:proofErr w:type="spellStart"/>
      <w:r>
        <w:rPr>
          <w:rStyle w:val="lev"/>
          <w:b w:val="0"/>
        </w:rPr>
        <w:t>protocol</w:t>
      </w:r>
      <w:proofErr w:type="spellEnd"/>
      <w:r>
        <w:rPr>
          <w:rStyle w:val="lev"/>
          <w:b w:val="0"/>
        </w:rPr>
        <w:t xml:space="preserve"> de communication de niveau 7</w:t>
      </w:r>
    </w:p>
    <w:p w:rsidR="0095021A" w:rsidRDefault="0095021A" w:rsidP="0095021A">
      <w:pPr>
        <w:pStyle w:val="MaListe"/>
        <w:numPr>
          <w:ilvl w:val="1"/>
          <w:numId w:val="2"/>
        </w:numPr>
      </w:pPr>
      <w:r>
        <w:rPr>
          <w:rStyle w:val="lev"/>
          <w:b w:val="0"/>
        </w:rPr>
        <w:t>En utilisant la programmation multi-fil</w:t>
      </w:r>
    </w:p>
    <w:p w:rsidR="00B96FFD" w:rsidRDefault="00B96FFD" w:rsidP="009E2ED0">
      <w:pPr>
        <w:pStyle w:val="MaListe"/>
        <w:numPr>
          <w:ilvl w:val="0"/>
          <w:numId w:val="0"/>
        </w:numPr>
        <w:ind w:left="1440"/>
      </w:pPr>
    </w:p>
    <w:p w:rsidR="00B96FFD" w:rsidRDefault="002F6930">
      <w:pPr>
        <w:pStyle w:val="MaListe"/>
      </w:pPr>
      <w:r>
        <w:t>Créer une libraire liée dynamique (DLL)</w:t>
      </w:r>
    </w:p>
    <w:p w:rsidR="00B96FFD" w:rsidRDefault="002F6930" w:rsidP="00B96FFD">
      <w:pPr>
        <w:pStyle w:val="MaListe"/>
        <w:numPr>
          <w:ilvl w:val="1"/>
          <w:numId w:val="2"/>
        </w:numPr>
      </w:pPr>
      <w:r>
        <w:t>En évaluant l’ordre de complexité de votre algorithme</w:t>
      </w:r>
    </w:p>
    <w:p w:rsidR="00B96FFD" w:rsidRDefault="00B96FFD" w:rsidP="002F6930">
      <w:pPr>
        <w:pStyle w:val="MaListe"/>
        <w:numPr>
          <w:ilvl w:val="0"/>
          <w:numId w:val="0"/>
        </w:numPr>
      </w:pPr>
    </w:p>
    <w:p w:rsidR="0088206F" w:rsidRDefault="003A138A">
      <w:pPr>
        <w:pStyle w:val="MaListe"/>
      </w:pPr>
      <w:r>
        <w:t>Écrire du code robuste et général</w:t>
      </w:r>
    </w:p>
    <w:p w:rsidR="003A138A" w:rsidRDefault="0088206F" w:rsidP="0088206F">
      <w:r>
        <w:br w:type="page"/>
      </w:r>
    </w:p>
    <w:p w:rsidR="00DD0B7B" w:rsidRDefault="00DD0B7B"/>
    <w:p w:rsidR="002A36C8" w:rsidRDefault="0095021A" w:rsidP="002A36C8">
      <w:pPr>
        <w:pStyle w:val="Titre1"/>
      </w:pPr>
      <w:r>
        <w:t>GUI</w:t>
      </w:r>
    </w:p>
    <w:p w:rsidR="0088206F" w:rsidRDefault="0088206F" w:rsidP="0088206F"/>
    <w:p w:rsidR="0088206F" w:rsidRDefault="0088206F" w:rsidP="0088206F">
      <w:r>
        <w:t xml:space="preserve">Vous devrez construire une interface graphique en utilisant la librairie </w:t>
      </w:r>
      <w:proofErr w:type="spellStart"/>
      <w:r>
        <w:t>WinForm</w:t>
      </w:r>
      <w:proofErr w:type="spellEnd"/>
      <w:r>
        <w:t xml:space="preserve"> ainsi que les objets graphiques fournis par la plateforme .NET permettant de gérer et de jouer des parties de poker </w:t>
      </w:r>
      <w:proofErr w:type="spellStart"/>
      <w:r>
        <w:t>multijoueurs</w:t>
      </w:r>
      <w:proofErr w:type="spellEnd"/>
      <w:r>
        <w:t>.</w:t>
      </w:r>
    </w:p>
    <w:p w:rsidR="0088206F" w:rsidRDefault="0088206F" w:rsidP="0088206F"/>
    <w:p w:rsidR="0088206F" w:rsidRDefault="0088206F" w:rsidP="0088206F">
      <w:pPr>
        <w:pStyle w:val="Paragraphedeliste"/>
        <w:numPr>
          <w:ilvl w:val="0"/>
          <w:numId w:val="10"/>
        </w:numPr>
      </w:pPr>
      <w:r>
        <w:t>Créer une nouvelle partie</w:t>
      </w:r>
    </w:p>
    <w:p w:rsidR="0088206F" w:rsidRDefault="0088206F" w:rsidP="0088206F">
      <w:pPr>
        <w:pStyle w:val="Paragraphedeliste"/>
        <w:ind w:left="720"/>
      </w:pPr>
    </w:p>
    <w:p w:rsidR="0088206F" w:rsidRDefault="0088206F" w:rsidP="0088206F">
      <w:pPr>
        <w:pStyle w:val="Paragraphedeliste"/>
        <w:ind w:left="720"/>
      </w:pPr>
      <w:r>
        <w:t>Un menu devra permettre de créer une nouvelle partie, l’on doit ensuite préciser le nombre de joueurs</w:t>
      </w:r>
      <w:r w:rsidR="00B85EF7">
        <w:t>, le montant initial de chaque joueur</w:t>
      </w:r>
      <w:r>
        <w:t xml:space="preserve"> et la mise minimale.</w:t>
      </w:r>
    </w:p>
    <w:p w:rsidR="0088206F" w:rsidRDefault="0088206F" w:rsidP="0088206F">
      <w:pPr>
        <w:pStyle w:val="Paragraphedeliste"/>
        <w:ind w:left="720"/>
      </w:pPr>
    </w:p>
    <w:p w:rsidR="0088206F" w:rsidRDefault="0088206F" w:rsidP="0088206F">
      <w:pPr>
        <w:pStyle w:val="Paragraphedeliste"/>
        <w:numPr>
          <w:ilvl w:val="0"/>
          <w:numId w:val="10"/>
        </w:numPr>
      </w:pPr>
      <w:r>
        <w:t>Joindre une partie</w:t>
      </w:r>
    </w:p>
    <w:p w:rsidR="0088206F" w:rsidRDefault="0088206F" w:rsidP="0088206F"/>
    <w:p w:rsidR="0088206F" w:rsidRDefault="0088206F" w:rsidP="0088206F">
      <w:pPr>
        <w:ind w:left="708"/>
      </w:pPr>
      <w:r>
        <w:t>Une autre entrée de menu doit permettre de joindre une partie distante en précisant l’adresse IP à laquelle l’on désire se connecter.</w:t>
      </w:r>
    </w:p>
    <w:p w:rsidR="0088206F" w:rsidRDefault="0088206F" w:rsidP="0088206F"/>
    <w:p w:rsidR="0088206F" w:rsidRDefault="0088206F" w:rsidP="0088206F">
      <w:pPr>
        <w:pStyle w:val="Paragraphedeliste"/>
        <w:numPr>
          <w:ilvl w:val="0"/>
          <w:numId w:val="10"/>
        </w:numPr>
      </w:pPr>
      <w:r>
        <w:t>Charger joueur virtuel</w:t>
      </w:r>
    </w:p>
    <w:p w:rsidR="0088206F" w:rsidRDefault="0088206F" w:rsidP="0088206F"/>
    <w:p w:rsidR="0088206F" w:rsidRDefault="0088206F" w:rsidP="0088206F">
      <w:pPr>
        <w:ind w:left="708"/>
      </w:pPr>
      <w:r>
        <w:t>Cette option permet de choisir un joueur virtuel en sélectionnant le fichier .dll correspondant</w:t>
      </w:r>
    </w:p>
    <w:p w:rsidR="0088206F" w:rsidRDefault="0088206F" w:rsidP="0088206F"/>
    <w:p w:rsidR="0088206F" w:rsidRDefault="0088206F" w:rsidP="0088206F">
      <w:pPr>
        <w:pStyle w:val="Paragraphedeliste"/>
        <w:numPr>
          <w:ilvl w:val="0"/>
          <w:numId w:val="10"/>
        </w:numPr>
      </w:pPr>
      <w:r>
        <w:t>Zone de jeu</w:t>
      </w:r>
    </w:p>
    <w:p w:rsidR="0088206F" w:rsidRDefault="0088206F" w:rsidP="0088206F"/>
    <w:p w:rsidR="0088206F" w:rsidRDefault="0088206F" w:rsidP="0088206F">
      <w:pPr>
        <w:ind w:left="708"/>
      </w:pPr>
      <w:r>
        <w:t xml:space="preserve">Une aire de jeu doit afficher la partie en utilisant des images de cartes et divers contrôles visuels pour afficher les mises, le pot, </w:t>
      </w:r>
      <w:r w:rsidR="00B85EF7">
        <w:t>les mains des joueurs, la dernière action et autres messages destinés aux joueurs.</w:t>
      </w:r>
    </w:p>
    <w:p w:rsidR="00B85EF7" w:rsidRDefault="00B85EF7" w:rsidP="0088206F">
      <w:pPr>
        <w:ind w:left="708"/>
      </w:pPr>
    </w:p>
    <w:p w:rsidR="00B85EF7" w:rsidRDefault="00B85EF7" w:rsidP="0088206F">
      <w:pPr>
        <w:ind w:left="708"/>
      </w:pPr>
      <w:r>
        <w:t xml:space="preserve">Vous êtes libre de construire votre interface comme vous le désirez, vous pouvez vous inspirer d’interfaces existantes et utiliser des images que vous trouvez sur le net. </w:t>
      </w:r>
    </w:p>
    <w:p w:rsidR="00B85EF7" w:rsidRDefault="00B85EF7" w:rsidP="0088206F">
      <w:pPr>
        <w:ind w:left="708"/>
      </w:pPr>
    </w:p>
    <w:p w:rsidR="00B85EF7" w:rsidRDefault="00B85EF7" w:rsidP="0088206F">
      <w:pPr>
        <w:ind w:left="708"/>
      </w:pPr>
      <w:r>
        <w:t xml:space="preserve">L’interface doit contenir les éléments suivants : </w:t>
      </w:r>
    </w:p>
    <w:p w:rsidR="00B85EF7" w:rsidRDefault="00B85EF7" w:rsidP="0088206F">
      <w:pPr>
        <w:ind w:left="708"/>
      </w:pP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La main de chaque joueur (cachée ou révélée selon le cas)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Le montant du pot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Le montant du joueur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Le tour du joueur actuel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La dernière action jouée</w:t>
      </w:r>
    </w:p>
    <w:p w:rsidR="00B85EF7" w:rsidRDefault="00B85EF7">
      <w:r>
        <w:br w:type="page"/>
      </w:r>
    </w:p>
    <w:p w:rsidR="00B85EF7" w:rsidRDefault="00B85EF7" w:rsidP="00B85EF7">
      <w:pPr>
        <w:pStyle w:val="Paragraphedeliste"/>
        <w:ind w:left="1440"/>
      </w:pPr>
    </w:p>
    <w:p w:rsidR="0088206F" w:rsidRDefault="0088206F" w:rsidP="0088206F"/>
    <w:p w:rsidR="0095021A" w:rsidRDefault="0095021A" w:rsidP="0095021A">
      <w:pPr>
        <w:pStyle w:val="Titre1"/>
      </w:pPr>
      <w:r>
        <w:t>Joueur virtuel</w:t>
      </w:r>
    </w:p>
    <w:p w:rsidR="00531C9E" w:rsidRDefault="00531C9E" w:rsidP="00531C9E"/>
    <w:p w:rsidR="00553E68" w:rsidRDefault="00553E68" w:rsidP="00531C9E">
      <w:r>
        <w:t>Votre joueur virtuel sera encapsulé dans le code d’une .dll qui vous sera possible de charger dans le jeu à la place d’un joueur humain. Il doit être en mesure de décider de la prochaine action à prendre en fonction des cartes présentent dans sa main ainsi que dans celle du « dealer ».</w:t>
      </w:r>
    </w:p>
    <w:p w:rsidR="00553E68" w:rsidRDefault="00553E68" w:rsidP="00531C9E"/>
    <w:p w:rsidR="00553E68" w:rsidRDefault="00553E68" w:rsidP="00531C9E">
      <w:r>
        <w:t>Essentiellement il décidera entre les deux choix suivants : « HIT » ou « STAND »</w:t>
      </w:r>
    </w:p>
    <w:p w:rsidR="00133DC0" w:rsidRDefault="00133DC0" w:rsidP="00B2479B">
      <w:pPr>
        <w:pStyle w:val="Paragraphedeliste"/>
        <w:ind w:left="2124"/>
      </w:pPr>
    </w:p>
    <w:p w:rsidR="00D41ABF" w:rsidRPr="00531C9E" w:rsidRDefault="00D41ABF" w:rsidP="00D41ABF"/>
    <w:p w:rsidR="0095021A" w:rsidRDefault="0095021A" w:rsidP="0095021A">
      <w:pPr>
        <w:pStyle w:val="Titre1"/>
      </w:pPr>
      <w:r>
        <w:t>Communication réseau</w:t>
      </w:r>
    </w:p>
    <w:p w:rsidR="00B2479B" w:rsidRDefault="00B2479B" w:rsidP="00B2479B"/>
    <w:p w:rsidR="00B2479B" w:rsidRDefault="00E95F02" w:rsidP="00B2479B">
      <w:r>
        <w:t>Lorsque le créateur de la partie est prêt à recevoir les autres joueurs, il attend leur connexion et la partie de démarre pas tant que tous les joueurs ne sont pas connectés.</w:t>
      </w:r>
    </w:p>
    <w:p w:rsidR="00E95F02" w:rsidRDefault="00E95F02" w:rsidP="00B2479B"/>
    <w:p w:rsidR="00E95F02" w:rsidRDefault="00E95F02" w:rsidP="00B2479B">
      <w:r>
        <w:t>Au moment de la connexion le joueur se voit attribuer un numéro de joueur, le créateur étant le joueur 1.</w:t>
      </w:r>
    </w:p>
    <w:p w:rsidR="00E95F02" w:rsidRDefault="00E95F02" w:rsidP="00B2479B"/>
    <w:p w:rsidR="00E95F02" w:rsidRDefault="00E95F02" w:rsidP="00B2479B">
      <w:r>
        <w:t>Lorsque vient le temps à un joueur de jouer son tour, il doit envoyer son action au serveur qui lui va retransmettre l’action aux autres.</w:t>
      </w:r>
    </w:p>
    <w:p w:rsidR="00E95F02" w:rsidRDefault="00E95F02" w:rsidP="00B2479B"/>
    <w:p w:rsidR="00E95F02" w:rsidRPr="00B2479B" w:rsidRDefault="00E95F02" w:rsidP="00B2479B">
      <w:r>
        <w:t>Le protocole de communication réseau est le même que pour les actions du joueur virtuel.</w:t>
      </w:r>
    </w:p>
    <w:p w:rsidR="002A36C8" w:rsidRDefault="00553E68" w:rsidP="002A36C8">
      <w:pPr>
        <w:pStyle w:val="Titre1"/>
      </w:pPr>
      <w:r>
        <w:t xml:space="preserve">Blackjack </w:t>
      </w:r>
      <w:proofErr w:type="spellStart"/>
      <w:r>
        <w:t>battle</w:t>
      </w:r>
      <w:proofErr w:type="spellEnd"/>
    </w:p>
    <w:p w:rsidR="006877C3" w:rsidRDefault="006877C3" w:rsidP="006877C3"/>
    <w:p w:rsidR="006877C3" w:rsidRPr="006877C3" w:rsidRDefault="006877C3" w:rsidP="006877C3">
      <w:r>
        <w:t>Si tous est implanter comme prévu il devrait être possible de faire combattre plusieurs joueurs virtuels ensemble afin de déterminer lequel est le meilleur!!!</w:t>
      </w:r>
    </w:p>
    <w:p w:rsidR="00E95F02" w:rsidRDefault="00E72F17">
      <w:pPr>
        <w:pStyle w:val="Titre1"/>
      </w:pPr>
      <w:r>
        <w:t>Échéancier</w:t>
      </w:r>
    </w:p>
    <w:p w:rsidR="00E95F02" w:rsidRDefault="00E95F02" w:rsidP="00E95F02"/>
    <w:p w:rsidR="00E95F02" w:rsidRDefault="00E95F02" w:rsidP="00E95F02">
      <w:r>
        <w:t>La démonstration du programme</w:t>
      </w:r>
      <w:r w:rsidR="006877C3">
        <w:t xml:space="preserve"> aura lieu le </w:t>
      </w:r>
      <w:r w:rsidR="00553E68">
        <w:t>___________</w:t>
      </w:r>
    </w:p>
    <w:p w:rsidR="006877C3" w:rsidRDefault="006877C3" w:rsidP="00E95F02"/>
    <w:p w:rsidR="00553E68" w:rsidRDefault="006877C3" w:rsidP="00E95F02">
      <w:r>
        <w:t xml:space="preserve">Vous avez jusqu’au </w:t>
      </w:r>
      <w:r w:rsidR="00553E68">
        <w:t>_________</w:t>
      </w:r>
      <w:r>
        <w:t xml:space="preserve"> pour la remise des autres documents.</w:t>
      </w:r>
    </w:p>
    <w:p w:rsidR="00553E68" w:rsidRDefault="00553E68">
      <w:r>
        <w:br w:type="page"/>
      </w:r>
    </w:p>
    <w:p w:rsidR="006877C3" w:rsidRPr="00E95F02" w:rsidRDefault="006877C3" w:rsidP="00E95F02"/>
    <w:p w:rsidR="00E72F17" w:rsidRDefault="00E72F17">
      <w:pPr>
        <w:pStyle w:val="Titre1"/>
      </w:pPr>
      <w:r>
        <w:t>Objets de remise</w:t>
      </w:r>
    </w:p>
    <w:p w:rsidR="004228FC" w:rsidRPr="004228FC" w:rsidRDefault="004228FC" w:rsidP="004228FC"/>
    <w:p w:rsidR="002A36C8" w:rsidRDefault="002A36C8">
      <w:pPr>
        <w:pStyle w:val="MaListe"/>
      </w:pPr>
      <w:r>
        <w:t>Le code source de votre programme</w:t>
      </w:r>
    </w:p>
    <w:p w:rsidR="002A36C8" w:rsidRDefault="002A36C8">
      <w:pPr>
        <w:pStyle w:val="MaListe"/>
      </w:pPr>
      <w:r>
        <w:t xml:space="preserve">Un document texte décrivant chacune de vos classes en précisant : 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Son nom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Courte description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Ses données membres (nom, type et description)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Ses méthodes (signature, description)</w:t>
      </w:r>
    </w:p>
    <w:p w:rsidR="002A36C8" w:rsidRDefault="002A36C8" w:rsidP="002A36C8">
      <w:pPr>
        <w:pStyle w:val="MaListe"/>
      </w:pPr>
      <w:r>
        <w:t xml:space="preserve">Un petit document texte décrivant l’analyse de </w:t>
      </w:r>
      <w:r w:rsidR="0095021A">
        <w:t>vos algorithmes</w:t>
      </w:r>
    </w:p>
    <w:p w:rsidR="002A36C8" w:rsidRDefault="002A36C8" w:rsidP="002A36C8">
      <w:pPr>
        <w:pStyle w:val="MaListe"/>
      </w:pPr>
      <w:r>
        <w:t xml:space="preserve">Le fichier DLL de votre </w:t>
      </w:r>
      <w:r w:rsidR="0095021A">
        <w:t>joueur virtuel.</w:t>
      </w:r>
    </w:p>
    <w:p w:rsidR="00D41ABF" w:rsidRDefault="004228FC" w:rsidP="00553E68">
      <w:pPr>
        <w:pStyle w:val="MaListe"/>
      </w:pPr>
      <w:r w:rsidRPr="00553E68">
        <w:rPr>
          <w:bCs/>
        </w:rPr>
        <w:t>Démonstration en personne du fonctionnement de votre application</w:t>
      </w:r>
    </w:p>
    <w:sectPr w:rsidR="00D41ABF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883" w:rsidRDefault="00273883">
      <w:r>
        <w:separator/>
      </w:r>
    </w:p>
  </w:endnote>
  <w:endnote w:type="continuationSeparator" w:id="0">
    <w:p w:rsidR="00273883" w:rsidRDefault="0027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ED0" w:rsidRDefault="009E2ED0">
    <w:pPr>
      <w:pStyle w:val="Pieddepage"/>
    </w:pPr>
    <w:r>
      <w:t>Info-</w:t>
    </w:r>
    <w:r w:rsidR="002F6930">
      <w:t>P45</w:t>
    </w:r>
    <w:r>
      <w:t xml:space="preserve">, </w:t>
    </w:r>
    <w:r w:rsidR="002F6930">
      <w:t>H201</w:t>
    </w:r>
    <w:r w:rsidR="00957C22">
      <w:t>7</w:t>
    </w:r>
    <w:r>
      <w:t xml:space="preserve">, </w:t>
    </w:r>
    <w:r w:rsidR="002F6930">
      <w:t>Travail pratique #</w:t>
    </w:r>
    <w:r w:rsidR="00553E68">
      <w:t>2</w:t>
    </w:r>
    <w:r w:rsidR="002F6930">
      <w:t xml:space="preserve"> (</w:t>
    </w:r>
    <w:r w:rsidR="00553E68">
      <w:t>Blackjack</w:t>
    </w:r>
    <w:r w:rsidR="002F6930">
      <w:t>)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57C22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883" w:rsidRDefault="00273883">
      <w:r>
        <w:separator/>
      </w:r>
    </w:p>
  </w:footnote>
  <w:footnote w:type="continuationSeparator" w:id="0">
    <w:p w:rsidR="00273883" w:rsidRDefault="00273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ED0" w:rsidRDefault="009E2ED0" w:rsidP="002F6930">
    <w:pPr>
      <w:pStyle w:val="En-tte"/>
      <w:pBdr>
        <w:bottom w:val="single" w:sz="4" w:space="0" w:color="auto"/>
      </w:pBdr>
    </w:pPr>
    <w:r>
      <w:t>Info-</w:t>
    </w:r>
    <w:r w:rsidR="002F6930">
      <w:t>P45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57C22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0B7D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C830DC"/>
    <w:multiLevelType w:val="hybridMultilevel"/>
    <w:tmpl w:val="A11672B8"/>
    <w:lvl w:ilvl="0" w:tplc="F7E4B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113F0"/>
    <w:multiLevelType w:val="hybridMultilevel"/>
    <w:tmpl w:val="388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7365F"/>
    <w:multiLevelType w:val="hybridMultilevel"/>
    <w:tmpl w:val="504CFF8A"/>
    <w:lvl w:ilvl="0" w:tplc="44E46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B73CE"/>
    <w:multiLevelType w:val="hybridMultilevel"/>
    <w:tmpl w:val="0DFE3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A6929"/>
    <w:multiLevelType w:val="hybridMultilevel"/>
    <w:tmpl w:val="0200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62568"/>
    <w:multiLevelType w:val="hybridMultilevel"/>
    <w:tmpl w:val="1ED2B4C0"/>
    <w:lvl w:ilvl="0" w:tplc="612AE5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B105F"/>
    <w:multiLevelType w:val="hybridMultilevel"/>
    <w:tmpl w:val="0666DD4C"/>
    <w:lvl w:ilvl="0" w:tplc="FA96DE30">
      <w:start w:val="1"/>
      <w:numFmt w:val="bullet"/>
      <w:pStyle w:val="MaListe"/>
      <w:lvlText w:val="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2D4135"/>
    <w:multiLevelType w:val="hybridMultilevel"/>
    <w:tmpl w:val="595A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5045A"/>
    <w:multiLevelType w:val="hybridMultilevel"/>
    <w:tmpl w:val="7EF8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85402"/>
    <w:multiLevelType w:val="hybridMultilevel"/>
    <w:tmpl w:val="3B88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A355B"/>
    <w:multiLevelType w:val="multilevel"/>
    <w:tmpl w:val="7ECE49F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13"/>
    <w:rsid w:val="00006245"/>
    <w:rsid w:val="00012B8E"/>
    <w:rsid w:val="0003562F"/>
    <w:rsid w:val="000359BA"/>
    <w:rsid w:val="00046A4E"/>
    <w:rsid w:val="00050F13"/>
    <w:rsid w:val="0005301B"/>
    <w:rsid w:val="0005431B"/>
    <w:rsid w:val="00054DEB"/>
    <w:rsid w:val="0006386F"/>
    <w:rsid w:val="000652EB"/>
    <w:rsid w:val="00074467"/>
    <w:rsid w:val="00090A33"/>
    <w:rsid w:val="000A47ED"/>
    <w:rsid w:val="000E606F"/>
    <w:rsid w:val="000F0DB0"/>
    <w:rsid w:val="00124268"/>
    <w:rsid w:val="00127D6A"/>
    <w:rsid w:val="00133DC0"/>
    <w:rsid w:val="00165DFD"/>
    <w:rsid w:val="00167C6D"/>
    <w:rsid w:val="00175C1C"/>
    <w:rsid w:val="0019603C"/>
    <w:rsid w:val="001A1CDD"/>
    <w:rsid w:val="001D5EAD"/>
    <w:rsid w:val="00273883"/>
    <w:rsid w:val="00280216"/>
    <w:rsid w:val="00290636"/>
    <w:rsid w:val="002A36C8"/>
    <w:rsid w:val="002B1320"/>
    <w:rsid w:val="002F5957"/>
    <w:rsid w:val="002F6930"/>
    <w:rsid w:val="00313107"/>
    <w:rsid w:val="00313B92"/>
    <w:rsid w:val="003172AF"/>
    <w:rsid w:val="00343A6D"/>
    <w:rsid w:val="00345D84"/>
    <w:rsid w:val="00371FA9"/>
    <w:rsid w:val="003742DA"/>
    <w:rsid w:val="00383B10"/>
    <w:rsid w:val="003A138A"/>
    <w:rsid w:val="003B385A"/>
    <w:rsid w:val="003F5432"/>
    <w:rsid w:val="00400146"/>
    <w:rsid w:val="00405168"/>
    <w:rsid w:val="004228FC"/>
    <w:rsid w:val="00422E14"/>
    <w:rsid w:val="00423C17"/>
    <w:rsid w:val="00427B25"/>
    <w:rsid w:val="00473244"/>
    <w:rsid w:val="00482AA1"/>
    <w:rsid w:val="004B704A"/>
    <w:rsid w:val="004C0F98"/>
    <w:rsid w:val="004D0843"/>
    <w:rsid w:val="004D389D"/>
    <w:rsid w:val="004D6B99"/>
    <w:rsid w:val="00510A90"/>
    <w:rsid w:val="00531C9E"/>
    <w:rsid w:val="00534DEE"/>
    <w:rsid w:val="00535C30"/>
    <w:rsid w:val="0055276E"/>
    <w:rsid w:val="00553E68"/>
    <w:rsid w:val="00562EA7"/>
    <w:rsid w:val="005735F8"/>
    <w:rsid w:val="005738D6"/>
    <w:rsid w:val="00577561"/>
    <w:rsid w:val="00595845"/>
    <w:rsid w:val="005C31F3"/>
    <w:rsid w:val="005F168C"/>
    <w:rsid w:val="006037A3"/>
    <w:rsid w:val="006167E0"/>
    <w:rsid w:val="006877C3"/>
    <w:rsid w:val="006944D9"/>
    <w:rsid w:val="00696C19"/>
    <w:rsid w:val="006B41C7"/>
    <w:rsid w:val="006B5171"/>
    <w:rsid w:val="006E2AF5"/>
    <w:rsid w:val="0070265A"/>
    <w:rsid w:val="00714241"/>
    <w:rsid w:val="00714C14"/>
    <w:rsid w:val="00717DF5"/>
    <w:rsid w:val="007370AB"/>
    <w:rsid w:val="00744496"/>
    <w:rsid w:val="007448B7"/>
    <w:rsid w:val="00744924"/>
    <w:rsid w:val="00751F3F"/>
    <w:rsid w:val="0076768A"/>
    <w:rsid w:val="007E1F1E"/>
    <w:rsid w:val="007F1840"/>
    <w:rsid w:val="007F6A94"/>
    <w:rsid w:val="00856C0E"/>
    <w:rsid w:val="008740B2"/>
    <w:rsid w:val="0088206F"/>
    <w:rsid w:val="008826BB"/>
    <w:rsid w:val="00882861"/>
    <w:rsid w:val="008977E5"/>
    <w:rsid w:val="008A3B72"/>
    <w:rsid w:val="008C085E"/>
    <w:rsid w:val="008C6B9C"/>
    <w:rsid w:val="008E1456"/>
    <w:rsid w:val="008E38D5"/>
    <w:rsid w:val="008E70DF"/>
    <w:rsid w:val="0095021A"/>
    <w:rsid w:val="00957C22"/>
    <w:rsid w:val="0096235D"/>
    <w:rsid w:val="0096479A"/>
    <w:rsid w:val="00980B9D"/>
    <w:rsid w:val="00987111"/>
    <w:rsid w:val="009B0F62"/>
    <w:rsid w:val="009B3D4A"/>
    <w:rsid w:val="009C524C"/>
    <w:rsid w:val="009E2ED0"/>
    <w:rsid w:val="009E5BDA"/>
    <w:rsid w:val="009F6D40"/>
    <w:rsid w:val="00A0000D"/>
    <w:rsid w:val="00A41B4F"/>
    <w:rsid w:val="00A560D6"/>
    <w:rsid w:val="00A62410"/>
    <w:rsid w:val="00A660C1"/>
    <w:rsid w:val="00A85B21"/>
    <w:rsid w:val="00AA0C08"/>
    <w:rsid w:val="00AA2A64"/>
    <w:rsid w:val="00AA3BEE"/>
    <w:rsid w:val="00AD061A"/>
    <w:rsid w:val="00B01B22"/>
    <w:rsid w:val="00B06033"/>
    <w:rsid w:val="00B0615B"/>
    <w:rsid w:val="00B11774"/>
    <w:rsid w:val="00B2479B"/>
    <w:rsid w:val="00B369E7"/>
    <w:rsid w:val="00B44534"/>
    <w:rsid w:val="00B85EF7"/>
    <w:rsid w:val="00B878D7"/>
    <w:rsid w:val="00B96FFD"/>
    <w:rsid w:val="00BA3E78"/>
    <w:rsid w:val="00BA6C64"/>
    <w:rsid w:val="00BD6C6D"/>
    <w:rsid w:val="00BF19AC"/>
    <w:rsid w:val="00BF37A7"/>
    <w:rsid w:val="00C133BE"/>
    <w:rsid w:val="00C22610"/>
    <w:rsid w:val="00C24DAC"/>
    <w:rsid w:val="00C36DA9"/>
    <w:rsid w:val="00C505AC"/>
    <w:rsid w:val="00C50F64"/>
    <w:rsid w:val="00C512E3"/>
    <w:rsid w:val="00C740B0"/>
    <w:rsid w:val="00C8706C"/>
    <w:rsid w:val="00C87B88"/>
    <w:rsid w:val="00CA7DB4"/>
    <w:rsid w:val="00CC2C72"/>
    <w:rsid w:val="00CC5953"/>
    <w:rsid w:val="00CF2D16"/>
    <w:rsid w:val="00D02493"/>
    <w:rsid w:val="00D267A6"/>
    <w:rsid w:val="00D41ABF"/>
    <w:rsid w:val="00D44CBA"/>
    <w:rsid w:val="00D504B8"/>
    <w:rsid w:val="00D75838"/>
    <w:rsid w:val="00D83C37"/>
    <w:rsid w:val="00DB2269"/>
    <w:rsid w:val="00DB280C"/>
    <w:rsid w:val="00DD0B7B"/>
    <w:rsid w:val="00DE5E96"/>
    <w:rsid w:val="00DF1A30"/>
    <w:rsid w:val="00DF4BE2"/>
    <w:rsid w:val="00DF57C4"/>
    <w:rsid w:val="00DF742B"/>
    <w:rsid w:val="00DF74E5"/>
    <w:rsid w:val="00E030FE"/>
    <w:rsid w:val="00E26B35"/>
    <w:rsid w:val="00E354A9"/>
    <w:rsid w:val="00E452D3"/>
    <w:rsid w:val="00E70011"/>
    <w:rsid w:val="00E72F17"/>
    <w:rsid w:val="00E8217B"/>
    <w:rsid w:val="00E95166"/>
    <w:rsid w:val="00E95F02"/>
    <w:rsid w:val="00EA28A1"/>
    <w:rsid w:val="00EA6D31"/>
    <w:rsid w:val="00ED65AA"/>
    <w:rsid w:val="00ED7CD3"/>
    <w:rsid w:val="00EE32F0"/>
    <w:rsid w:val="00F07A48"/>
    <w:rsid w:val="00F230DE"/>
    <w:rsid w:val="00F36CB6"/>
    <w:rsid w:val="00F37352"/>
    <w:rsid w:val="00F82FFA"/>
    <w:rsid w:val="00F9122C"/>
    <w:rsid w:val="00F915F5"/>
    <w:rsid w:val="00FF48D8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120" w:after="60"/>
      <w:ind w:left="578" w:hanging="578"/>
      <w:outlineLvl w:val="1"/>
    </w:pPr>
    <w:rPr>
      <w:sz w:val="28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spacing w:before="6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pBdr>
        <w:bottom w:val="single" w:sz="4" w:space="1" w:color="auto"/>
      </w:pBdr>
      <w:tabs>
        <w:tab w:val="center" w:pos="4703"/>
        <w:tab w:val="right" w:pos="9406"/>
      </w:tabs>
    </w:pPr>
    <w:rPr>
      <w:i/>
      <w:sz w:val="20"/>
    </w:rPr>
  </w:style>
  <w:style w:type="paragraph" w:styleId="Pieddepage">
    <w:name w:val="footer"/>
    <w:basedOn w:val="Normal"/>
    <w:pPr>
      <w:pBdr>
        <w:top w:val="single" w:sz="4" w:space="1" w:color="auto"/>
      </w:pBdr>
      <w:tabs>
        <w:tab w:val="center" w:pos="4703"/>
        <w:tab w:val="right" w:pos="9406"/>
      </w:tabs>
    </w:pPr>
    <w:rPr>
      <w:i/>
      <w:sz w:val="20"/>
    </w:rPr>
  </w:style>
  <w:style w:type="character" w:styleId="Numrodepage">
    <w:name w:val="page number"/>
    <w:basedOn w:val="Policepardfaut"/>
  </w:style>
  <w:style w:type="paragraph" w:customStyle="1" w:styleId="MaListe">
    <w:name w:val="MaListe"/>
    <w:basedOn w:val="Normal"/>
    <w:pPr>
      <w:numPr>
        <w:numId w:val="2"/>
      </w:numPr>
      <w:spacing w:before="60" w:after="60"/>
    </w:pPr>
  </w:style>
  <w:style w:type="paragraph" w:customStyle="1" w:styleId="notes">
    <w:name w:val="notes"/>
    <w:basedOn w:val="Normal"/>
    <w:next w:val="Normal"/>
    <w:pPr>
      <w:spacing w:before="60" w:after="120"/>
    </w:pPr>
    <w:rPr>
      <w:u w:val="double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trieur2">
    <w:name w:val="intérieur2"/>
    <w:basedOn w:val="Normal"/>
    <w:pPr>
      <w:tabs>
        <w:tab w:val="left" w:pos="567"/>
      </w:tabs>
      <w:spacing w:before="120"/>
      <w:jc w:val="center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B96FFD"/>
    <w:pPr>
      <w:ind w:left="708"/>
    </w:pPr>
  </w:style>
  <w:style w:type="paragraph" w:styleId="Textedebulles">
    <w:name w:val="Balloon Text"/>
    <w:basedOn w:val="Normal"/>
    <w:link w:val="TextedebullesCar"/>
    <w:rsid w:val="00696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6C19"/>
    <w:rPr>
      <w:rFonts w:ascii="Tahoma" w:hAnsi="Tahoma" w:cs="Tahoma"/>
      <w:sz w:val="16"/>
      <w:szCs w:val="16"/>
      <w:lang w:val="fr-CA" w:eastAsia="fr-FR"/>
    </w:rPr>
  </w:style>
  <w:style w:type="table" w:styleId="Grilledutableau">
    <w:name w:val="Table Grid"/>
    <w:basedOn w:val="TableauNormal"/>
    <w:rsid w:val="0069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qFormat/>
    <w:rsid w:val="009502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120" w:after="60"/>
      <w:ind w:left="578" w:hanging="578"/>
      <w:outlineLvl w:val="1"/>
    </w:pPr>
    <w:rPr>
      <w:sz w:val="28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spacing w:before="6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pBdr>
        <w:bottom w:val="single" w:sz="4" w:space="1" w:color="auto"/>
      </w:pBdr>
      <w:tabs>
        <w:tab w:val="center" w:pos="4703"/>
        <w:tab w:val="right" w:pos="9406"/>
      </w:tabs>
    </w:pPr>
    <w:rPr>
      <w:i/>
      <w:sz w:val="20"/>
    </w:rPr>
  </w:style>
  <w:style w:type="paragraph" w:styleId="Pieddepage">
    <w:name w:val="footer"/>
    <w:basedOn w:val="Normal"/>
    <w:pPr>
      <w:pBdr>
        <w:top w:val="single" w:sz="4" w:space="1" w:color="auto"/>
      </w:pBdr>
      <w:tabs>
        <w:tab w:val="center" w:pos="4703"/>
        <w:tab w:val="right" w:pos="9406"/>
      </w:tabs>
    </w:pPr>
    <w:rPr>
      <w:i/>
      <w:sz w:val="20"/>
    </w:rPr>
  </w:style>
  <w:style w:type="character" w:styleId="Numrodepage">
    <w:name w:val="page number"/>
    <w:basedOn w:val="Policepardfaut"/>
  </w:style>
  <w:style w:type="paragraph" w:customStyle="1" w:styleId="MaListe">
    <w:name w:val="MaListe"/>
    <w:basedOn w:val="Normal"/>
    <w:pPr>
      <w:numPr>
        <w:numId w:val="2"/>
      </w:numPr>
      <w:spacing w:before="60" w:after="60"/>
    </w:pPr>
  </w:style>
  <w:style w:type="paragraph" w:customStyle="1" w:styleId="notes">
    <w:name w:val="notes"/>
    <w:basedOn w:val="Normal"/>
    <w:next w:val="Normal"/>
    <w:pPr>
      <w:spacing w:before="60" w:after="120"/>
    </w:pPr>
    <w:rPr>
      <w:u w:val="double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trieur2">
    <w:name w:val="intérieur2"/>
    <w:basedOn w:val="Normal"/>
    <w:pPr>
      <w:tabs>
        <w:tab w:val="left" w:pos="567"/>
      </w:tabs>
      <w:spacing w:before="120"/>
      <w:jc w:val="center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B96FFD"/>
    <w:pPr>
      <w:ind w:left="708"/>
    </w:pPr>
  </w:style>
  <w:style w:type="paragraph" w:styleId="Textedebulles">
    <w:name w:val="Balloon Text"/>
    <w:basedOn w:val="Normal"/>
    <w:link w:val="TextedebullesCar"/>
    <w:rsid w:val="00696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6C19"/>
    <w:rPr>
      <w:rFonts w:ascii="Tahoma" w:hAnsi="Tahoma" w:cs="Tahoma"/>
      <w:sz w:val="16"/>
      <w:szCs w:val="16"/>
      <w:lang w:val="fr-CA" w:eastAsia="fr-FR"/>
    </w:rPr>
  </w:style>
  <w:style w:type="table" w:styleId="Grilledutableau">
    <w:name w:val="Table Grid"/>
    <w:basedOn w:val="TableauNormal"/>
    <w:rsid w:val="0069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qFormat/>
    <w:rsid w:val="00950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&#232;les-Word\SD5-chap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SD5-chap2003.dot</Template>
  <TotalTime>97</TotalTime>
  <Pages>5</Pages>
  <Words>659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Enseignant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Robert</dc:creator>
  <cp:lastModifiedBy>Cegep Regional de Lanaudiere</cp:lastModifiedBy>
  <cp:revision>6</cp:revision>
  <cp:lastPrinted>2006-10-10T21:18:00Z</cp:lastPrinted>
  <dcterms:created xsi:type="dcterms:W3CDTF">2015-04-24T17:16:00Z</dcterms:created>
  <dcterms:modified xsi:type="dcterms:W3CDTF">2017-04-21T12:40:00Z</dcterms:modified>
</cp:coreProperties>
</file>